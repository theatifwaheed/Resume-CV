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FD731C" w14:textId="77777777" w:rsidTr="00A40040">
        <w:trPr>
          <w:trHeight w:hRule="exact" w:val="162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2A4E3A4" w14:textId="0D7A5205" w:rsidR="00692703" w:rsidRPr="003F3AC7" w:rsidRDefault="003F3AC7" w:rsidP="003F3AC7">
            <w:pPr>
              <w:pStyle w:val="Title"/>
              <w:rPr>
                <w:sz w:val="56"/>
                <w:szCs w:val="52"/>
              </w:rPr>
            </w:pPr>
            <w:r w:rsidRPr="003F3AC7">
              <w:rPr>
                <w:sz w:val="56"/>
                <w:szCs w:val="52"/>
              </w:rPr>
              <w:t xml:space="preserve">Muhammad </w:t>
            </w:r>
            <w:r w:rsidR="00342E53">
              <w:rPr>
                <w:sz w:val="56"/>
                <w:szCs w:val="52"/>
              </w:rPr>
              <w:t>ATIF WAHEED</w:t>
            </w:r>
          </w:p>
          <w:p w14:paraId="6ABE0575" w14:textId="3215FB99" w:rsidR="00692703" w:rsidRPr="00CF1A49" w:rsidRDefault="00342E53" w:rsidP="00A40040">
            <w:pPr>
              <w:pStyle w:val="ContactInfo"/>
              <w:contextualSpacing w:val="0"/>
            </w:pPr>
            <w:r>
              <w:t>House No. 80 Street No. 02 Dhoke Piran Faqiran Tipu Road Rawalpindi Pakistan</w:t>
            </w:r>
            <w:r w:rsidR="003F3AC7">
              <w:t xml:space="preserve"> </w:t>
            </w:r>
            <w:r w:rsidR="00A40040">
              <w:t>| +92-3</w:t>
            </w:r>
            <w:r>
              <w:t>15-5437443</w:t>
            </w:r>
          </w:p>
          <w:p w14:paraId="16E45583" w14:textId="65C9C862" w:rsidR="00692703" w:rsidRDefault="00342E53" w:rsidP="00A40040">
            <w:pPr>
              <w:pStyle w:val="ContactInfoEmphasis"/>
              <w:contextualSpacing w:val="0"/>
              <w:rPr>
                <w:color w:val="0070C0"/>
              </w:rPr>
            </w:pPr>
            <w:r>
              <w:rPr>
                <w:color w:val="0070C0"/>
              </w:rPr>
              <w:t>theatifwaheed</w:t>
            </w:r>
            <w:r w:rsidR="00A40040" w:rsidRPr="00A40040">
              <w:rPr>
                <w:color w:val="0070C0"/>
              </w:rPr>
              <w:t>@gmail.com</w:t>
            </w:r>
            <w:r w:rsidR="00692703" w:rsidRPr="00A40040">
              <w:rPr>
                <w:color w:val="0070C0"/>
              </w:rPr>
              <w:t xml:space="preserve"> </w:t>
            </w:r>
            <w:r w:rsidR="00A40040" w:rsidRPr="00A40040">
              <w:rPr>
                <w:color w:val="0070C0"/>
              </w:rPr>
              <w:t>|</w:t>
            </w:r>
            <w:r w:rsidR="00692703" w:rsidRPr="00A40040">
              <w:rPr>
                <w:color w:val="0070C0"/>
              </w:rPr>
              <w:t xml:space="preserve"> </w:t>
            </w:r>
            <w:r w:rsidR="00630C48" w:rsidRPr="00630C48">
              <w:rPr>
                <w:color w:val="0070C0"/>
              </w:rPr>
              <w:t>linkedin.com/in/</w:t>
            </w:r>
            <w:r>
              <w:rPr>
                <w:color w:val="0070C0"/>
              </w:rPr>
              <w:t>theatifwaheed</w:t>
            </w:r>
          </w:p>
          <w:p w14:paraId="50B14DAB" w14:textId="18FC27C2" w:rsidR="00400E8E" w:rsidRPr="00CF1A49" w:rsidRDefault="00342E53" w:rsidP="00A40040">
            <w:pPr>
              <w:pStyle w:val="ContactInfoEmphasis"/>
              <w:contextualSpacing w:val="0"/>
            </w:pPr>
            <w:r>
              <w:rPr>
                <w:color w:val="747474" w:themeColor="background2" w:themeShade="80"/>
              </w:rPr>
              <w:t xml:space="preserve">Mobile Developer </w:t>
            </w:r>
            <w:r w:rsidR="00400E8E" w:rsidRPr="00400E8E">
              <w:rPr>
                <w:color w:val="747474" w:themeColor="background2" w:themeShade="80"/>
              </w:rPr>
              <w:t>|</w:t>
            </w:r>
            <w:r>
              <w:rPr>
                <w:color w:val="747474" w:themeColor="background2" w:themeShade="80"/>
              </w:rPr>
              <w:t xml:space="preserve"> Flutter Developer</w:t>
            </w:r>
            <w:r w:rsidR="00400E8E" w:rsidRPr="00400E8E">
              <w:rPr>
                <w:color w:val="747474" w:themeColor="background2" w:themeShade="80"/>
              </w:rPr>
              <w:t xml:space="preserve"> | </w:t>
            </w:r>
            <w:r w:rsidR="00E57B9A">
              <w:rPr>
                <w:color w:val="747474" w:themeColor="background2" w:themeShade="80"/>
              </w:rPr>
              <w:t>Android Developer</w:t>
            </w:r>
          </w:p>
        </w:tc>
      </w:tr>
      <w:tr w:rsidR="009571D8" w:rsidRPr="00CF1A49" w14:paraId="46CA41CE" w14:textId="77777777" w:rsidTr="00692703">
        <w:tc>
          <w:tcPr>
            <w:tcW w:w="9360" w:type="dxa"/>
            <w:tcMar>
              <w:top w:w="432" w:type="dxa"/>
            </w:tcMar>
          </w:tcPr>
          <w:p w14:paraId="6235D8C7" w14:textId="269F238D" w:rsidR="001755A8" w:rsidRPr="00CF1A49" w:rsidRDefault="00A40040" w:rsidP="00242B90">
            <w:pPr>
              <w:contextualSpacing w:val="0"/>
              <w:jc w:val="both"/>
            </w:pPr>
            <w:r w:rsidRPr="00A40040">
              <w:t>To Improve and enhance my skills under a reputable IT organization which provide opportunities in</w:t>
            </w:r>
            <w:r w:rsidR="00242B90">
              <w:t xml:space="preserve"> Flutter Mobile Development or Web Development</w:t>
            </w:r>
            <w:r w:rsidRPr="00A40040">
              <w:t>. So, where I can utilize my skills, knowledge &amp; experience to maximize my potential with learning opportunities and contribute to the organization in its progress and success</w:t>
            </w:r>
            <w:r w:rsidR="003A44CB">
              <w:t>.</w:t>
            </w:r>
          </w:p>
        </w:tc>
      </w:tr>
    </w:tbl>
    <w:p w14:paraId="584B4ACF" w14:textId="77777777" w:rsidR="004E01EB" w:rsidRPr="00CF1A49" w:rsidRDefault="00DC742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ED256326DBD4047B891DC6C2BB33CD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853DF6F" w14:textId="77777777" w:rsidTr="00A40040">
        <w:tc>
          <w:tcPr>
            <w:tcW w:w="9290" w:type="dxa"/>
          </w:tcPr>
          <w:p w14:paraId="5B81D245" w14:textId="7ED675DD" w:rsidR="001D0BF1" w:rsidRPr="00CF1A49" w:rsidRDefault="0080133B" w:rsidP="00A40040">
            <w:pPr>
              <w:pStyle w:val="Heading3"/>
              <w:contextualSpacing w:val="0"/>
              <w:outlineLvl w:val="2"/>
            </w:pPr>
            <w:r>
              <w:t>24</w:t>
            </w:r>
            <w:r w:rsidR="00A40040">
              <w:t>/</w:t>
            </w:r>
            <w:r>
              <w:t>06</w:t>
            </w:r>
            <w:r w:rsidR="00A40040">
              <w:t>/</w:t>
            </w:r>
            <w:r>
              <w:t>2019</w:t>
            </w:r>
            <w:r w:rsidR="001D0BF1" w:rsidRPr="00CF1A49">
              <w:t xml:space="preserve"> – </w:t>
            </w:r>
            <w:r>
              <w:t>30</w:t>
            </w:r>
            <w:r w:rsidR="00A40040">
              <w:t>/</w:t>
            </w:r>
            <w:r>
              <w:t>08</w:t>
            </w:r>
            <w:r w:rsidR="00A40040">
              <w:t>/</w:t>
            </w:r>
            <w:r>
              <w:t>2019</w:t>
            </w:r>
          </w:p>
          <w:p w14:paraId="1E6C9090" w14:textId="5D7D829F" w:rsidR="001D0BF1" w:rsidRPr="00CF1A49" w:rsidRDefault="0080133B" w:rsidP="00A40040">
            <w:pPr>
              <w:pStyle w:val="Heading2"/>
              <w:contextualSpacing w:val="0"/>
              <w:outlineLvl w:val="1"/>
            </w:pPr>
            <w:r>
              <w:rPr>
                <w:color w:val="0070C0"/>
              </w:rPr>
              <w:t xml:space="preserve">IT </w:t>
            </w:r>
            <w:r w:rsidR="00A40040" w:rsidRPr="00A40040">
              <w:rPr>
                <w:color w:val="0070C0"/>
              </w:rPr>
              <w:t>INternee</w:t>
            </w:r>
            <w:r w:rsidR="001D0BF1" w:rsidRPr="00A40040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 xml:space="preserve">customer Support center, bahria town, phase 8, </w:t>
            </w:r>
            <w:r w:rsidRPr="0080133B">
              <w:rPr>
                <w:rStyle w:val="SubtleReference"/>
                <w:sz w:val="22"/>
                <w:szCs w:val="22"/>
              </w:rPr>
              <w:t>rawalpindi</w:t>
            </w:r>
            <w:r w:rsidR="00D94DF2">
              <w:rPr>
                <w:rStyle w:val="SubtleReference"/>
              </w:rPr>
              <w:t>.</w:t>
            </w:r>
          </w:p>
          <w:p w14:paraId="45F2A294" w14:textId="64740A74" w:rsidR="001E3120" w:rsidRPr="00CF1A49" w:rsidRDefault="00A40040" w:rsidP="00A40040">
            <w:pPr>
              <w:contextualSpacing w:val="0"/>
            </w:pPr>
            <w:r w:rsidRPr="00A40040">
              <w:t xml:space="preserve">In this I have learnt and practically performed, </w:t>
            </w:r>
            <w:r w:rsidR="0080133B">
              <w:t>Networking knowledge</w:t>
            </w:r>
            <w:r w:rsidR="00D6275B">
              <w:t xml:space="preserve"> and troubleshooting computer problems so that to fix  them.</w:t>
            </w:r>
          </w:p>
        </w:tc>
      </w:tr>
    </w:tbl>
    <w:sdt>
      <w:sdtPr>
        <w:alias w:val="Education:"/>
        <w:tag w:val="Education:"/>
        <w:id w:val="-1908763273"/>
        <w:placeholder>
          <w:docPart w:val="ECD5A54F162F41CA8E8E54268101D6F8"/>
        </w:placeholder>
        <w:temporary/>
        <w:showingPlcHdr/>
        <w15:appearance w15:val="hidden"/>
      </w:sdtPr>
      <w:sdtEndPr/>
      <w:sdtContent>
        <w:p w14:paraId="14AF6CB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B761137" w14:textId="77777777" w:rsidTr="00A40040">
        <w:tc>
          <w:tcPr>
            <w:tcW w:w="9290" w:type="dxa"/>
          </w:tcPr>
          <w:p w14:paraId="28EB1FBF" w14:textId="77777777" w:rsidR="001D0BF1" w:rsidRPr="00CF1A49" w:rsidRDefault="00DD5F0A" w:rsidP="001D0BF1">
            <w:pPr>
              <w:pStyle w:val="Heading3"/>
              <w:contextualSpacing w:val="0"/>
              <w:outlineLvl w:val="2"/>
            </w:pPr>
            <w:r>
              <w:t xml:space="preserve">September 2018 - </w:t>
            </w:r>
            <w:r w:rsidR="00A40040">
              <w:t>June 2022</w:t>
            </w:r>
          </w:p>
          <w:p w14:paraId="5F2DA5BF" w14:textId="77777777" w:rsidR="001D0BF1" w:rsidRPr="00A40040" w:rsidRDefault="00A40040" w:rsidP="00A40040">
            <w:pPr>
              <w:pStyle w:val="Heading2"/>
              <w:outlineLvl w:val="1"/>
              <w:rPr>
                <w:color w:val="0070C0"/>
                <w:sz w:val="24"/>
                <w:szCs w:val="24"/>
              </w:rPr>
            </w:pPr>
            <w:r w:rsidRPr="00A40040">
              <w:rPr>
                <w:color w:val="0070C0"/>
                <w:sz w:val="24"/>
                <w:szCs w:val="24"/>
              </w:rPr>
              <w:t>Bachelor of Science in Information Technology</w:t>
            </w:r>
            <w:r w:rsidR="001D0BF1" w:rsidRPr="00A40040">
              <w:rPr>
                <w:color w:val="0070C0"/>
                <w:sz w:val="24"/>
                <w:szCs w:val="24"/>
              </w:rPr>
              <w:t xml:space="preserve">, </w:t>
            </w:r>
            <w:r w:rsidRPr="00A40040">
              <w:rPr>
                <w:rStyle w:val="SubtleReference"/>
                <w:sz w:val="24"/>
                <w:szCs w:val="24"/>
              </w:rPr>
              <w:t>Air university islamabad</w:t>
            </w:r>
            <w:r w:rsidR="00D94DF2">
              <w:rPr>
                <w:rStyle w:val="SubtleReference"/>
                <w:sz w:val="24"/>
                <w:szCs w:val="24"/>
              </w:rPr>
              <w:t>.</w:t>
            </w:r>
          </w:p>
          <w:p w14:paraId="753C7589" w14:textId="216B7784" w:rsidR="007538DC" w:rsidRPr="00CF1A49" w:rsidRDefault="00E70BCA" w:rsidP="003A44CB">
            <w:pPr>
              <w:contextualSpacing w:val="0"/>
              <w:jc w:val="both"/>
            </w:pPr>
            <w:r>
              <w:t xml:space="preserve">I have completed graduation in June 2022. My GPA is </w:t>
            </w:r>
            <w:r w:rsidR="00D6275B">
              <w:t>2.84</w:t>
            </w:r>
            <w:r>
              <w:t xml:space="preserve">. In my four year of time I have learnt all the basic concepts of IT field. I have </w:t>
            </w:r>
            <w:r w:rsidR="00D6275B">
              <w:t xml:space="preserve">chosen Mobile Development </w:t>
            </w:r>
            <w:r>
              <w:t>as my core area of interest in this period.</w:t>
            </w:r>
            <w:r w:rsidR="00D6275B">
              <w:t xml:space="preserve"> Another area of interest is Web Development.</w:t>
            </w:r>
          </w:p>
        </w:tc>
      </w:tr>
    </w:tbl>
    <w:sdt>
      <w:sdtPr>
        <w:alias w:val="Skills:"/>
        <w:tag w:val="Skills:"/>
        <w:id w:val="-1392877668"/>
        <w:placeholder>
          <w:docPart w:val="0A4846C7DCA54D33B006510CE8889A88"/>
        </w:placeholder>
        <w:temporary/>
        <w:showingPlcHdr/>
        <w15:appearance w15:val="hidden"/>
      </w:sdtPr>
      <w:sdtEndPr/>
      <w:sdtContent>
        <w:p w14:paraId="6B7F3BF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529E0AC" w14:textId="77777777" w:rsidTr="00CF1A49">
        <w:tc>
          <w:tcPr>
            <w:tcW w:w="4675" w:type="dxa"/>
          </w:tcPr>
          <w:p w14:paraId="0B2CCD3A" w14:textId="3DB4954D" w:rsidR="001E3120" w:rsidRDefault="00EC58EC" w:rsidP="00EC2317">
            <w:pPr>
              <w:pStyle w:val="ListBullet"/>
              <w:contextualSpacing w:val="0"/>
            </w:pPr>
            <w:r>
              <w:t>FLUTTER &amp; DART</w:t>
            </w:r>
          </w:p>
          <w:p w14:paraId="53D08423" w14:textId="4FE404F5" w:rsidR="003219C6" w:rsidRDefault="003219C6" w:rsidP="00EC2317">
            <w:pPr>
              <w:pStyle w:val="ListBullet"/>
              <w:contextualSpacing w:val="0"/>
            </w:pPr>
            <w:r>
              <w:t>JAVA (Android Development)</w:t>
            </w:r>
          </w:p>
          <w:p w14:paraId="50C9D0A8" w14:textId="472FCE25" w:rsidR="00EC2317" w:rsidRPr="006E1507" w:rsidRDefault="00EC58EC" w:rsidP="00EC2317">
            <w:pPr>
              <w:pStyle w:val="ListBullet"/>
              <w:contextualSpacing w:val="0"/>
            </w:pPr>
            <w:r>
              <w:t>FIREBASE</w:t>
            </w:r>
          </w:p>
          <w:p w14:paraId="6956ABC6" w14:textId="77777777" w:rsidR="001F4E6D" w:rsidRDefault="00EC2317" w:rsidP="00EC2317">
            <w:pPr>
              <w:pStyle w:val="ListBullet"/>
              <w:contextualSpacing w:val="0"/>
            </w:pPr>
            <w:r>
              <w:t>MS SQL SERVER</w:t>
            </w:r>
          </w:p>
          <w:p w14:paraId="3D08B69A" w14:textId="0BA9DD66" w:rsidR="00EC2317" w:rsidRDefault="00EC58EC" w:rsidP="00EC2317">
            <w:pPr>
              <w:pStyle w:val="ListBullet"/>
              <w:contextualSpacing w:val="0"/>
            </w:pPr>
            <w:r>
              <w:t>ARDUINO PROGRAMMING</w:t>
            </w:r>
            <w:r w:rsidR="003219C6">
              <w:t xml:space="preserve"> (IOT)</w:t>
            </w:r>
          </w:p>
          <w:p w14:paraId="71CD2F28" w14:textId="77777777" w:rsidR="00EC2317" w:rsidRDefault="00EC58EC" w:rsidP="00EC2317">
            <w:pPr>
              <w:pStyle w:val="ListBullet"/>
              <w:contextualSpacing w:val="0"/>
            </w:pPr>
            <w:r>
              <w:t>DATABASE</w:t>
            </w:r>
          </w:p>
          <w:p w14:paraId="33BB2834" w14:textId="77777777" w:rsidR="003219C6" w:rsidRDefault="003219C6" w:rsidP="00EC2317">
            <w:pPr>
              <w:pStyle w:val="ListBullet"/>
              <w:contextualSpacing w:val="0"/>
            </w:pPr>
            <w:r>
              <w:t>NETWORKING</w:t>
            </w:r>
          </w:p>
          <w:p w14:paraId="12520C76" w14:textId="35FC0BE3" w:rsidR="00B511B0" w:rsidRPr="006E1507" w:rsidRDefault="00B511B0" w:rsidP="00EC2317">
            <w:pPr>
              <w:pStyle w:val="ListBullet"/>
              <w:contextualSpacing w:val="0"/>
            </w:pPr>
            <w:r>
              <w:t>ANDROID STUDIO</w:t>
            </w:r>
          </w:p>
        </w:tc>
        <w:tc>
          <w:tcPr>
            <w:tcW w:w="4675" w:type="dxa"/>
            <w:tcMar>
              <w:left w:w="360" w:type="dxa"/>
            </w:tcMar>
          </w:tcPr>
          <w:p w14:paraId="70B4CE86" w14:textId="5BD6B836" w:rsidR="003A0632" w:rsidRDefault="00EC2317" w:rsidP="00D94DF2">
            <w:pPr>
              <w:pStyle w:val="ListBullet"/>
              <w:contextualSpacing w:val="0"/>
              <w:jc w:val="both"/>
            </w:pPr>
            <w:r>
              <w:t xml:space="preserve">Web Technologies (HTML, CSS, </w:t>
            </w:r>
            <w:r w:rsidR="00EC58EC">
              <w:t>BOOTSTRAP</w:t>
            </w:r>
            <w:r>
              <w:t>)</w:t>
            </w:r>
          </w:p>
          <w:p w14:paraId="6363EBB4" w14:textId="48C709B5" w:rsidR="00EC2317" w:rsidRDefault="00EC2317" w:rsidP="00D94DF2">
            <w:pPr>
              <w:pStyle w:val="ListBullet"/>
              <w:contextualSpacing w:val="0"/>
              <w:jc w:val="both"/>
            </w:pPr>
            <w:r>
              <w:t>Node Red</w:t>
            </w:r>
            <w:r w:rsidR="00B511B0">
              <w:t xml:space="preserve"> (Beginner)</w:t>
            </w:r>
          </w:p>
          <w:p w14:paraId="0B565081" w14:textId="635E4C4E" w:rsidR="00EC2317" w:rsidRPr="006E1507" w:rsidRDefault="00EC2317" w:rsidP="00D94DF2">
            <w:pPr>
              <w:pStyle w:val="ListBullet"/>
              <w:contextualSpacing w:val="0"/>
              <w:jc w:val="both"/>
            </w:pPr>
            <w:r>
              <w:t>Adobe Photoshop</w:t>
            </w:r>
            <w:r w:rsidR="003219C6">
              <w:t>, PR, AE.</w:t>
            </w:r>
          </w:p>
          <w:p w14:paraId="095B1EDD" w14:textId="04B5E746" w:rsidR="001E3120" w:rsidRDefault="00EC2317" w:rsidP="00D94DF2">
            <w:pPr>
              <w:pStyle w:val="ListBullet"/>
              <w:contextualSpacing w:val="0"/>
              <w:jc w:val="both"/>
            </w:pPr>
            <w:r>
              <w:t xml:space="preserve">C++ </w:t>
            </w:r>
          </w:p>
          <w:p w14:paraId="704BAABF" w14:textId="430D09CA" w:rsidR="003219C6" w:rsidRDefault="003219C6" w:rsidP="003219C6">
            <w:pPr>
              <w:pStyle w:val="ListBullet"/>
              <w:contextualSpacing w:val="0"/>
              <w:jc w:val="both"/>
            </w:pPr>
            <w:r>
              <w:t>GITHUB</w:t>
            </w:r>
            <w:r w:rsidR="00B511B0">
              <w:t xml:space="preserve"> (GIT)</w:t>
            </w:r>
          </w:p>
          <w:p w14:paraId="1D046E4F" w14:textId="5ED7D68C" w:rsidR="003219C6" w:rsidRDefault="003219C6" w:rsidP="003219C6">
            <w:pPr>
              <w:pStyle w:val="ListBullet"/>
              <w:contextualSpacing w:val="0"/>
              <w:jc w:val="both"/>
            </w:pPr>
            <w:r>
              <w:t>CISCO Packet Tracer.</w:t>
            </w:r>
          </w:p>
          <w:p w14:paraId="197BE904" w14:textId="77777777" w:rsidR="003219C6" w:rsidRDefault="003219C6" w:rsidP="003219C6">
            <w:pPr>
              <w:pStyle w:val="ListBullet"/>
              <w:contextualSpacing w:val="0"/>
              <w:jc w:val="both"/>
            </w:pPr>
            <w:r>
              <w:t>YouTube &amp; AdSense</w:t>
            </w:r>
          </w:p>
          <w:p w14:paraId="07BBA808" w14:textId="43723E7F" w:rsidR="00B511B0" w:rsidRPr="006E1507" w:rsidRDefault="00B511B0" w:rsidP="003219C6">
            <w:pPr>
              <w:pStyle w:val="ListBullet"/>
              <w:contextualSpacing w:val="0"/>
              <w:jc w:val="both"/>
            </w:pPr>
            <w:r>
              <w:t>Python (Beginner)</w:t>
            </w:r>
          </w:p>
        </w:tc>
      </w:tr>
    </w:tbl>
    <w:p w14:paraId="729CEEF0" w14:textId="77777777" w:rsidR="00AD782D" w:rsidRDefault="00630C48" w:rsidP="00EC2317">
      <w:pPr>
        <w:pStyle w:val="Heading1"/>
      </w:pPr>
      <w:r>
        <w:t>Project</w:t>
      </w:r>
    </w:p>
    <w:p w14:paraId="09875FD5" w14:textId="5AB42CB5" w:rsidR="00074D0F" w:rsidRPr="00074D0F" w:rsidRDefault="00B25AC9" w:rsidP="00074D0F">
      <w:pPr>
        <w:pStyle w:val="Heading1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IO</w:t>
      </w:r>
      <w:r w:rsidR="002368C6">
        <w:rPr>
          <w:color w:val="0070C0"/>
          <w:sz w:val="24"/>
          <w:szCs w:val="28"/>
        </w:rPr>
        <w:t>T Based univerSITY BUS TRACKING SYSTEM</w:t>
      </w:r>
      <w:r w:rsidR="00074D0F" w:rsidRPr="00074D0F">
        <w:rPr>
          <w:color w:val="0070C0"/>
          <w:sz w:val="24"/>
          <w:szCs w:val="28"/>
        </w:rPr>
        <w:t xml:space="preserve">. </w:t>
      </w:r>
    </w:p>
    <w:p w14:paraId="66C525EB" w14:textId="1CB5F1D6" w:rsidR="00630C48" w:rsidRPr="006E1507" w:rsidRDefault="002368C6" w:rsidP="00074D0F">
      <w:pPr>
        <w:jc w:val="both"/>
      </w:pPr>
      <w:r>
        <w:t>Bus Tracking System is Flutter based Admin Web Portal and Student Mobile App which uses Firebase</w:t>
      </w:r>
      <w:r w:rsidR="00074D0F">
        <w:t>.</w:t>
      </w:r>
      <w:r>
        <w:t xml:space="preserve"> In this, Hardware is used so that to send bus location data to firebase. Hardware includes Arduino Mega with GPS. Moreover, we’ve arranged NodeMcu with GPS for easy trial. To view </w:t>
      </w:r>
      <w:r w:rsidR="00F51A72">
        <w:t>demo video of my Final Year Project, open the link added below</w:t>
      </w:r>
      <w:r w:rsidR="00D921F9">
        <w:t xml:space="preserve"> in footer</w:t>
      </w:r>
      <w:r w:rsidR="00F51A72">
        <w:t>. Admin Portal in this project helps admin to control the system (login, buses, stops, admins, students, change password, and real-time). While Student Mobile App helps student to Use the System (bus location, contact admin, change password and login).</w:t>
      </w:r>
    </w:p>
    <w:sectPr w:rsidR="00630C48" w:rsidRPr="006E1507" w:rsidSect="00F51A72">
      <w:footerReference w:type="default" r:id="rId7"/>
      <w:headerReference w:type="first" r:id="rId8"/>
      <w:footerReference w:type="first" r:id="rId9"/>
      <w:pgSz w:w="12240" w:h="15840" w:code="1"/>
      <w:pgMar w:top="950" w:right="1440" w:bottom="1080" w:left="1440" w:header="62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7CA8" w14:textId="77777777" w:rsidR="00DC7429" w:rsidRDefault="00DC7429" w:rsidP="0068194B">
      <w:r>
        <w:separator/>
      </w:r>
    </w:p>
    <w:p w14:paraId="34393D48" w14:textId="77777777" w:rsidR="00DC7429" w:rsidRDefault="00DC7429"/>
    <w:p w14:paraId="12F0BD90" w14:textId="77777777" w:rsidR="00DC7429" w:rsidRDefault="00DC7429"/>
  </w:endnote>
  <w:endnote w:type="continuationSeparator" w:id="0">
    <w:p w14:paraId="2CD58E9D" w14:textId="77777777" w:rsidR="00DC7429" w:rsidRDefault="00DC7429" w:rsidP="0068194B">
      <w:r>
        <w:continuationSeparator/>
      </w:r>
    </w:p>
    <w:p w14:paraId="17CCEAD0" w14:textId="77777777" w:rsidR="00DC7429" w:rsidRDefault="00DC7429"/>
    <w:p w14:paraId="2B58F5DF" w14:textId="77777777" w:rsidR="00DC7429" w:rsidRDefault="00DC7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E9B1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C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1B2B" w14:textId="37D7579B" w:rsidR="00F51A72" w:rsidRDefault="00F51A72" w:rsidP="00D921F9">
    <w:pPr>
      <w:pStyle w:val="Footer"/>
      <w:jc w:val="right"/>
    </w:pPr>
    <w:r>
      <w:t xml:space="preserve">Demo Video: </w:t>
    </w:r>
    <w:r w:rsidRPr="00722608">
      <w:rPr>
        <w:rFonts w:ascii="Google Sans" w:eastAsia="Times New Roman" w:hAnsi="Google Sans"/>
        <w:color w:val="2E74B5"/>
        <w:sz w:val="24"/>
      </w:rPr>
      <w:t>https://bit.ly/BTS_FYP_theatifwaheed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0E64" w14:textId="77777777" w:rsidR="00DC7429" w:rsidRDefault="00DC7429" w:rsidP="0068194B">
      <w:r>
        <w:separator/>
      </w:r>
    </w:p>
    <w:p w14:paraId="7E4CD3E3" w14:textId="77777777" w:rsidR="00DC7429" w:rsidRDefault="00DC7429"/>
    <w:p w14:paraId="6469A931" w14:textId="77777777" w:rsidR="00DC7429" w:rsidRDefault="00DC7429"/>
  </w:footnote>
  <w:footnote w:type="continuationSeparator" w:id="0">
    <w:p w14:paraId="6510AE7C" w14:textId="77777777" w:rsidR="00DC7429" w:rsidRDefault="00DC7429" w:rsidP="0068194B">
      <w:r>
        <w:continuationSeparator/>
      </w:r>
    </w:p>
    <w:p w14:paraId="4C02AB08" w14:textId="77777777" w:rsidR="00DC7429" w:rsidRDefault="00DC7429"/>
    <w:p w14:paraId="1D681F89" w14:textId="77777777" w:rsidR="00DC7429" w:rsidRDefault="00DC7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A79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999489" wp14:editId="57E3FE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FB95B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BC79F6"/>
    <w:multiLevelType w:val="hybridMultilevel"/>
    <w:tmpl w:val="2924B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144297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47474" w:themeColor="background2" w:themeShade="8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A17BB0"/>
    <w:multiLevelType w:val="hybridMultilevel"/>
    <w:tmpl w:val="ABF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41A6E"/>
    <w:multiLevelType w:val="hybridMultilevel"/>
    <w:tmpl w:val="3212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761517">
    <w:abstractNumId w:val="9"/>
  </w:num>
  <w:num w:numId="2" w16cid:durableId="1427654366">
    <w:abstractNumId w:val="8"/>
  </w:num>
  <w:num w:numId="3" w16cid:durableId="1971202836">
    <w:abstractNumId w:val="7"/>
  </w:num>
  <w:num w:numId="4" w16cid:durableId="402529774">
    <w:abstractNumId w:val="6"/>
  </w:num>
  <w:num w:numId="5" w16cid:durableId="59834498">
    <w:abstractNumId w:val="11"/>
  </w:num>
  <w:num w:numId="6" w16cid:durableId="1469539">
    <w:abstractNumId w:val="3"/>
  </w:num>
  <w:num w:numId="7" w16cid:durableId="755246827">
    <w:abstractNumId w:val="12"/>
  </w:num>
  <w:num w:numId="8" w16cid:durableId="715354231">
    <w:abstractNumId w:val="2"/>
  </w:num>
  <w:num w:numId="9" w16cid:durableId="1848401300">
    <w:abstractNumId w:val="14"/>
  </w:num>
  <w:num w:numId="10" w16cid:durableId="661277966">
    <w:abstractNumId w:val="5"/>
  </w:num>
  <w:num w:numId="11" w16cid:durableId="1008949960">
    <w:abstractNumId w:val="4"/>
  </w:num>
  <w:num w:numId="12" w16cid:durableId="1376588803">
    <w:abstractNumId w:val="1"/>
  </w:num>
  <w:num w:numId="13" w16cid:durableId="600794994">
    <w:abstractNumId w:val="0"/>
  </w:num>
  <w:num w:numId="14" w16cid:durableId="2097633351">
    <w:abstractNumId w:val="10"/>
  </w:num>
  <w:num w:numId="15" w16cid:durableId="1949852855">
    <w:abstractNumId w:val="15"/>
  </w:num>
  <w:num w:numId="16" w16cid:durableId="772092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C7"/>
    <w:rsid w:val="000001EF"/>
    <w:rsid w:val="00007322"/>
    <w:rsid w:val="00007728"/>
    <w:rsid w:val="00024584"/>
    <w:rsid w:val="00024730"/>
    <w:rsid w:val="00055E95"/>
    <w:rsid w:val="0007021F"/>
    <w:rsid w:val="00074D0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8C6"/>
    <w:rsid w:val="00236D54"/>
    <w:rsid w:val="00241D8C"/>
    <w:rsid w:val="00241FDB"/>
    <w:rsid w:val="00242B90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9C6"/>
    <w:rsid w:val="00325B57"/>
    <w:rsid w:val="00336056"/>
    <w:rsid w:val="00342E53"/>
    <w:rsid w:val="003539A7"/>
    <w:rsid w:val="003544E1"/>
    <w:rsid w:val="00366398"/>
    <w:rsid w:val="003A0632"/>
    <w:rsid w:val="003A30E5"/>
    <w:rsid w:val="003A44CB"/>
    <w:rsid w:val="003A6ADF"/>
    <w:rsid w:val="003B5928"/>
    <w:rsid w:val="003D380F"/>
    <w:rsid w:val="003E160D"/>
    <w:rsid w:val="003F1D5F"/>
    <w:rsid w:val="003F3AC7"/>
    <w:rsid w:val="00400E8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0C48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33B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0040"/>
    <w:rsid w:val="00A42E32"/>
    <w:rsid w:val="00A46E63"/>
    <w:rsid w:val="00A51DC5"/>
    <w:rsid w:val="00A53DE1"/>
    <w:rsid w:val="00A615E1"/>
    <w:rsid w:val="00A755E8"/>
    <w:rsid w:val="00A936A5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AC9"/>
    <w:rsid w:val="00B50F99"/>
    <w:rsid w:val="00B511B0"/>
    <w:rsid w:val="00B51D1B"/>
    <w:rsid w:val="00B540F4"/>
    <w:rsid w:val="00B60FD0"/>
    <w:rsid w:val="00B622DF"/>
    <w:rsid w:val="00B6332A"/>
    <w:rsid w:val="00B77546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75B"/>
    <w:rsid w:val="00D66A52"/>
    <w:rsid w:val="00D66EFA"/>
    <w:rsid w:val="00D72A2D"/>
    <w:rsid w:val="00D9055C"/>
    <w:rsid w:val="00D921F9"/>
    <w:rsid w:val="00D94DF2"/>
    <w:rsid w:val="00D9521A"/>
    <w:rsid w:val="00DA3914"/>
    <w:rsid w:val="00DA59AA"/>
    <w:rsid w:val="00DB6915"/>
    <w:rsid w:val="00DB7E1E"/>
    <w:rsid w:val="00DC1B78"/>
    <w:rsid w:val="00DC2A2F"/>
    <w:rsid w:val="00DC600B"/>
    <w:rsid w:val="00DC7429"/>
    <w:rsid w:val="00DD5F0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57B9A"/>
    <w:rsid w:val="00E70240"/>
    <w:rsid w:val="00E70BCA"/>
    <w:rsid w:val="00E71E6B"/>
    <w:rsid w:val="00E81CC5"/>
    <w:rsid w:val="00E85A87"/>
    <w:rsid w:val="00E85B4A"/>
    <w:rsid w:val="00E9528E"/>
    <w:rsid w:val="00EA5099"/>
    <w:rsid w:val="00EC1351"/>
    <w:rsid w:val="00EC2317"/>
    <w:rsid w:val="00EC4CBF"/>
    <w:rsid w:val="00EC58EC"/>
    <w:rsid w:val="00EE2CA8"/>
    <w:rsid w:val="00EF17E8"/>
    <w:rsid w:val="00EF51D9"/>
    <w:rsid w:val="00F130DD"/>
    <w:rsid w:val="00F24884"/>
    <w:rsid w:val="00F476C4"/>
    <w:rsid w:val="00F51A72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ADDE"/>
  <w15:chartTrackingRefBased/>
  <w15:docId w15:val="{F0CCEAD1-1C17-462E-B49E-AA2183E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51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r%20Photosho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D256326DBD4047B891DC6C2BB3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E4F93-4410-41AC-86B7-478E00EB79CC}"/>
      </w:docPartPr>
      <w:docPartBody>
        <w:p w:rsidR="0068654C" w:rsidRDefault="00111BA8">
          <w:pPr>
            <w:pStyle w:val="0ED256326DBD4047B891DC6C2BB33CD6"/>
          </w:pPr>
          <w:r w:rsidRPr="00CF1A49">
            <w:t>Experience</w:t>
          </w:r>
        </w:p>
      </w:docPartBody>
    </w:docPart>
    <w:docPart>
      <w:docPartPr>
        <w:name w:val="ECD5A54F162F41CA8E8E54268101D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F9361-8427-4308-BCCF-00C1AD03F3EF}"/>
      </w:docPartPr>
      <w:docPartBody>
        <w:p w:rsidR="0068654C" w:rsidRDefault="00111BA8">
          <w:pPr>
            <w:pStyle w:val="ECD5A54F162F41CA8E8E54268101D6F8"/>
          </w:pPr>
          <w:r w:rsidRPr="00CF1A49">
            <w:t>Education</w:t>
          </w:r>
        </w:p>
      </w:docPartBody>
    </w:docPart>
    <w:docPart>
      <w:docPartPr>
        <w:name w:val="0A4846C7DCA54D33B006510CE8889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537F-4285-4381-8E54-9ACB29637CCC}"/>
      </w:docPartPr>
      <w:docPartBody>
        <w:p w:rsidR="0068654C" w:rsidRDefault="00111BA8">
          <w:pPr>
            <w:pStyle w:val="0A4846C7DCA54D33B006510CE8889A8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A8"/>
    <w:rsid w:val="00111BA8"/>
    <w:rsid w:val="002160C6"/>
    <w:rsid w:val="0068654C"/>
    <w:rsid w:val="00A07AD7"/>
    <w:rsid w:val="00D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ED256326DBD4047B891DC6C2BB33CD6">
    <w:name w:val="0ED256326DBD4047B891DC6C2BB33CD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CD5A54F162F41CA8E8E54268101D6F8">
    <w:name w:val="ECD5A54F162F41CA8E8E54268101D6F8"/>
  </w:style>
  <w:style w:type="paragraph" w:customStyle="1" w:styleId="0A4846C7DCA54D33B006510CE8889A88">
    <w:name w:val="0A4846C7DCA54D33B006510CE8889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160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Aashir Photoshop</dc:creator>
  <cp:keywords/>
  <dc:description/>
  <cp:lastModifiedBy>ATIF</cp:lastModifiedBy>
  <cp:revision>14</cp:revision>
  <dcterms:created xsi:type="dcterms:W3CDTF">2022-05-22T09:23:00Z</dcterms:created>
  <dcterms:modified xsi:type="dcterms:W3CDTF">2022-05-23T16:15:00Z</dcterms:modified>
  <cp:category/>
</cp:coreProperties>
</file>